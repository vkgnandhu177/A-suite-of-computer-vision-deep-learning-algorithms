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C10FB015-6B4B-4693-B735-AC5CFE371FCF}"/>
            <w:text/>
          </w:sdtPr>
          <w:sdtContent>
            <w:p w:rsidR="00874B5B" w:rsidRDefault="006D6CA1">
              <w:pPr>
                <w:pStyle w:val="Publishwithline"/>
              </w:pPr>
              <w:r w:rsidRPr="006D6CA1">
                <w:t>A suite of computer vision deep learning algorithms</w:t>
              </w:r>
            </w:p>
          </w:sdtContent>
        </w:sdt>
        <w:p w:rsidR="00874B5B" w:rsidRDefault="00874B5B">
          <w:pPr>
            <w:pStyle w:val="underline"/>
          </w:pPr>
        </w:p>
        <w:p w:rsidR="00874B5B" w:rsidRDefault="005D3D3D">
          <w:pPr>
            <w:pStyle w:val="PadderBetweenControlandBody"/>
          </w:pPr>
        </w:p>
      </w:sdtContent>
    </w:sdt>
    <w:p w:rsidR="006D6CA1" w:rsidRPr="006D6CA1" w:rsidRDefault="006D6CA1" w:rsidP="006D6CA1">
      <w:pPr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CA1">
        <w:rPr>
          <w:rFonts w:ascii="Segoe UI" w:eastAsia="Times New Roman" w:hAnsi="Segoe UI" w:cs="Segoe UI"/>
          <w:color w:val="24292E"/>
          <w:sz w:val="24"/>
          <w:szCs w:val="24"/>
        </w:rPr>
        <w:t>We provide here a suite of deep learning computer vision algorithms that are ready for real-world use:</w:t>
      </w:r>
    </w:p>
    <w:p w:rsidR="006D6CA1" w:rsidRPr="006D6CA1" w:rsidRDefault="006D6CA1" w:rsidP="006D6CA1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D6CA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* </w:t>
      </w:r>
      <w:hyperlink r:id="rId5" w:history="1">
        <w:r w:rsidRPr="006D6CA1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Similar image finder (using transfer learning)</w:t>
        </w:r>
      </w:hyperlink>
    </w:p>
    <w:p w:rsidR="00874B5B" w:rsidRDefault="006D6CA1">
      <w:r>
        <w:rPr>
          <w:noProof/>
        </w:rPr>
        <w:lastRenderedPageBreak/>
        <w:drawing>
          <wp:inline distT="0" distB="0" distL="0" distR="0">
            <wp:extent cx="3543300" cy="3543300"/>
            <wp:effectExtent l="19050" t="0" r="0" b="0"/>
            <wp:docPr id="1" name="Picture 1" descr="C:\Users\user\Desktop\burger_test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urger_test_re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1375" cy="3810000"/>
            <wp:effectExtent l="19050" t="0" r="9525" b="0"/>
            <wp:docPr id="2" name="Picture 2" descr="C:\Users\user\Desktop\cover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ver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A1" w:rsidRDefault="006D6CA1"/>
    <w:p w:rsidR="006D6CA1" w:rsidRPr="006D6CA1" w:rsidRDefault="006D6CA1" w:rsidP="006D6CA1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D6CA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* </w:t>
      </w:r>
      <w:hyperlink r:id="rId8" w:history="1">
        <w:r w:rsidRPr="006D6CA1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Similar image finder (using autoencoders)</w:t>
        </w:r>
      </w:hyperlink>
    </w:p>
    <w:p w:rsidR="006D6CA1" w:rsidRPr="006D6CA1" w:rsidRDefault="006D6CA1">
      <w:r>
        <w:rPr>
          <w:noProof/>
        </w:rPr>
        <w:drawing>
          <wp:inline distT="0" distB="0" distL="0" distR="0">
            <wp:extent cx="6867525" cy="2800350"/>
            <wp:effectExtent l="19050" t="0" r="9525" b="0"/>
            <wp:docPr id="3" name="Picture 3" descr="C:\Users\user\Desktop\result_burger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result_burger_tes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CA1" w:rsidRPr="006D6CA1" w:rsidSect="00874B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attachedTemplate r:id="rId1"/>
  <w:defaultTabStop w:val="720"/>
  <w:characterSpacingControl w:val="doNotCompress"/>
  <w:savePreviewPicture/>
  <w:compat>
    <w:useFELayout/>
  </w:compat>
  <w:docVars>
    <w:docVar w:name="Blog" w:val="1"/>
  </w:docVars>
  <w:rsids>
    <w:rsidRoot w:val="006D6CA1"/>
    <w:rsid w:val="004F1211"/>
    <w:rsid w:val="005D3D3D"/>
    <w:rsid w:val="006D6CA1"/>
    <w:rsid w:val="0080667E"/>
    <w:rsid w:val="00874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9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874B5B"/>
  </w:style>
  <w:style w:type="paragraph" w:styleId="Heading1">
    <w:name w:val="heading 1"/>
    <w:basedOn w:val="Normal"/>
    <w:next w:val="Normal"/>
    <w:uiPriority w:val="5"/>
    <w:qFormat/>
    <w:rsid w:val="00874B5B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874B5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874B5B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874B5B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874B5B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874B5B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874B5B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874B5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874B5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874B5B"/>
    <w:rPr>
      <w:color w:val="808080"/>
    </w:rPr>
  </w:style>
  <w:style w:type="paragraph" w:customStyle="1" w:styleId="Account">
    <w:name w:val="Account"/>
    <w:semiHidden/>
    <w:rsid w:val="00874B5B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874B5B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874B5B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874B5B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874B5B"/>
    <w:rPr>
      <w:i/>
      <w:iCs/>
    </w:rPr>
  </w:style>
  <w:style w:type="character" w:styleId="Strong">
    <w:name w:val="Strong"/>
    <w:basedOn w:val="DefaultParagraphFont"/>
    <w:uiPriority w:val="22"/>
    <w:qFormat/>
    <w:rsid w:val="00874B5B"/>
    <w:rPr>
      <w:b/>
      <w:bCs/>
    </w:rPr>
  </w:style>
  <w:style w:type="paragraph" w:customStyle="1" w:styleId="underline">
    <w:name w:val="underline"/>
    <w:semiHidden/>
    <w:rsid w:val="00874B5B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874B5B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6D6C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CA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D6CA1"/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character" w:customStyle="1" w:styleId="apple-converted-space">
    <w:name w:val="apple-converted-space"/>
    <w:basedOn w:val="DefaultParagraphFont"/>
    <w:rsid w:val="006D6CA1"/>
  </w:style>
  <w:style w:type="character" w:styleId="Hyperlink">
    <w:name w:val="Hyperlink"/>
    <w:basedOn w:val="DefaultParagraphFont"/>
    <w:uiPriority w:val="99"/>
    <w:semiHidden/>
    <w:unhideWhenUsed/>
    <w:rsid w:val="006D6C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onzoid/artificio/tree/master/similar_images_A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hyperlink" Target="https://github.com/ankonzoid/artificio/tree/master/similar_images_T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1E25"/>
    <w:rsid w:val="00151E25"/>
    <w:rsid w:val="003C271B"/>
    <w:rsid w:val="00804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0B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 suite of computer vision deep learning algorithms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C10FB015-6B4B-4693-B735-AC5CFE371FCF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2018-04-21T13:09:00Z</dcterms:created>
  <dcterms:modified xsi:type="dcterms:W3CDTF">2018-04-21T13:22:00Z</dcterms:modified>
</cp:coreProperties>
</file>